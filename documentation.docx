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3717196"/>
        <w:placeholder>
          <w:docPart w:val="C8847DC2A6B52D4E8743B8C1B4351319"/>
        </w:placeholder>
      </w:sdtPr>
      <w:sdtContent>
        <w:p w14:paraId="58BB82C9" w14:textId="3BD8464D" w:rsidR="00874430" w:rsidRPr="00874430" w:rsidRDefault="00874430" w:rsidP="00B30C7B">
          <w:pPr>
            <w:pStyle w:val="BodyText"/>
            <w:rPr>
              <w:rStyle w:val="Heading1Char"/>
            </w:rPr>
          </w:pPr>
          <w:r w:rsidRPr="00874430">
            <w:rPr>
              <w:rStyle w:val="Heading1Char"/>
            </w:rPr>
            <w:t>Documentation – Pilot app</w:t>
          </w:r>
        </w:p>
        <w:p w14:paraId="3BF056D7" w14:textId="2C954D3C" w:rsidR="00B30C7B" w:rsidRDefault="00B30C7B" w:rsidP="00B30C7B">
          <w:pPr>
            <w:pStyle w:val="BodyText"/>
            <w:rPr>
              <w:sz w:val="22"/>
              <w:szCs w:val="22"/>
            </w:rPr>
          </w:pPr>
          <w:r>
            <w:rPr>
              <w:sz w:val="22"/>
              <w:szCs w:val="22"/>
            </w:rPr>
            <w:t>This Rails application is a solution to the problem of putting together an external application that displays content served by a CMS API, under the assumption that the “structure of the CMS and how to treat it” is known.</w:t>
          </w:r>
        </w:p>
        <w:p w14:paraId="2FB0304B" w14:textId="77777777" w:rsidR="00874430" w:rsidRDefault="00874430" w:rsidP="00874430">
          <w:pPr>
            <w:pStyle w:val="Heading2"/>
          </w:pPr>
          <w:r w:rsidRPr="00372437">
            <w:t>Justification of the development process, strategies, architecture yo</w:t>
          </w:r>
          <w:r>
            <w:t xml:space="preserve">u </w:t>
          </w:r>
          <w:r w:rsidRPr="00372437">
            <w:t>followed and chose</w:t>
          </w:r>
        </w:p>
        <w:p w14:paraId="153977F4" w14:textId="77777777" w:rsidR="00874430" w:rsidRDefault="00874430" w:rsidP="00B30C7B">
          <w:pPr>
            <w:pStyle w:val="BodyText"/>
            <w:rPr>
              <w:sz w:val="22"/>
              <w:szCs w:val="22"/>
            </w:rPr>
          </w:pPr>
        </w:p>
        <w:p w14:paraId="0E4038B8" w14:textId="77777777" w:rsidR="00B30C7B" w:rsidRDefault="00B30C7B" w:rsidP="00B30C7B">
          <w:pPr>
            <w:pStyle w:val="BodyText"/>
            <w:rPr>
              <w:sz w:val="22"/>
              <w:szCs w:val="22"/>
            </w:rPr>
          </w:pPr>
          <w:r>
            <w:rPr>
              <w:sz w:val="22"/>
              <w:szCs w:val="22"/>
            </w:rPr>
            <w:t>My interpretation of the problem is:</w:t>
          </w:r>
        </w:p>
        <w:p w14:paraId="50CCB0AD" w14:textId="492BE56E" w:rsidR="00B30C7B" w:rsidRDefault="00B30C7B" w:rsidP="00B30C7B">
          <w:pPr>
            <w:pStyle w:val="BodyText"/>
            <w:numPr>
              <w:ilvl w:val="0"/>
              <w:numId w:val="11"/>
            </w:numPr>
            <w:rPr>
              <w:sz w:val="22"/>
              <w:szCs w:val="22"/>
            </w:rPr>
          </w:pPr>
          <w:r>
            <w:rPr>
              <w:sz w:val="22"/>
              <w:szCs w:val="22"/>
            </w:rPr>
            <w:t xml:space="preserve">The CMS is an internal server application. It has a </w:t>
          </w:r>
          <w:r w:rsidR="00CC043B">
            <w:rPr>
              <w:sz w:val="22"/>
              <w:szCs w:val="22"/>
            </w:rPr>
            <w:t>well-documented</w:t>
          </w:r>
          <w:r>
            <w:rPr>
              <w:sz w:val="22"/>
              <w:szCs w:val="22"/>
            </w:rPr>
            <w:t xml:space="preserve"> API. We have full control over its source code (in case there is something wrong with it).</w:t>
          </w:r>
          <w:r w:rsidR="00304C11">
            <w:rPr>
              <w:sz w:val="22"/>
              <w:szCs w:val="22"/>
            </w:rPr>
            <w:t xml:space="preserve"> I can be accessed via GET requests.</w:t>
          </w:r>
        </w:p>
        <w:p w14:paraId="57A2C1C6" w14:textId="77777777" w:rsidR="00B30C7B" w:rsidRDefault="00B30C7B" w:rsidP="00B30C7B">
          <w:pPr>
            <w:pStyle w:val="BodyText"/>
            <w:numPr>
              <w:ilvl w:val="0"/>
              <w:numId w:val="11"/>
            </w:numPr>
            <w:rPr>
              <w:sz w:val="22"/>
              <w:szCs w:val="22"/>
            </w:rPr>
          </w:pPr>
          <w:r>
            <w:rPr>
              <w:sz w:val="22"/>
              <w:szCs w:val="22"/>
            </w:rPr>
            <w:t xml:space="preserve">The application should be built with focus on simplicity and maintainability, it should have structured and readable code and plenty of tests to prove that it works properly. </w:t>
          </w:r>
        </w:p>
        <w:p w14:paraId="26777427" w14:textId="4D328879" w:rsidR="00874430" w:rsidRPr="00874430" w:rsidRDefault="00B30C7B" w:rsidP="00874430">
          <w:pPr>
            <w:pStyle w:val="BodyText"/>
            <w:numPr>
              <w:ilvl w:val="0"/>
              <w:numId w:val="11"/>
            </w:numPr>
            <w:rPr>
              <w:sz w:val="22"/>
              <w:szCs w:val="22"/>
            </w:rPr>
          </w:pPr>
          <w:r>
            <w:rPr>
              <w:sz w:val="22"/>
              <w:szCs w:val="22"/>
            </w:rPr>
            <w:t>It is also desired that the design of the application should be stable under modification to the content of the JSON response (i.e. more or less games).</w:t>
          </w:r>
        </w:p>
      </w:sdtContent>
    </w:sdt>
    <w:p w14:paraId="437B24E1" w14:textId="3C44E488" w:rsidR="00501902" w:rsidRDefault="00B30C7B" w:rsidP="00501902">
      <w:pPr>
        <w:pStyle w:val="BodyText"/>
        <w:rPr>
          <w:sz w:val="22"/>
          <w:szCs w:val="22"/>
        </w:rPr>
      </w:pPr>
      <w:r>
        <w:rPr>
          <w:sz w:val="22"/>
          <w:szCs w:val="22"/>
        </w:rPr>
        <w:t>With this in mind I started to browse through the server code. The challenge is clearly in how to handle a dynami</w:t>
      </w:r>
      <w:r w:rsidR="00501902">
        <w:rPr>
          <w:sz w:val="22"/>
          <w:szCs w:val="22"/>
        </w:rPr>
        <w:t xml:space="preserve">c change in the index response. </w:t>
      </w:r>
      <w:r w:rsidR="008043F5">
        <w:rPr>
          <w:sz w:val="22"/>
          <w:szCs w:val="22"/>
        </w:rPr>
        <w:t>Since the CMS will list my games, and also have all information about the games, I came to realize an important design</w:t>
      </w:r>
      <w:r w:rsidR="00023FF7">
        <w:rPr>
          <w:sz w:val="22"/>
          <w:szCs w:val="22"/>
        </w:rPr>
        <w:t xml:space="preserve"> decision</w:t>
      </w:r>
      <w:r w:rsidR="008043F5">
        <w:rPr>
          <w:sz w:val="22"/>
          <w:szCs w:val="22"/>
        </w:rPr>
        <w:t xml:space="preserve">: </w:t>
      </w:r>
      <w:r w:rsidR="00023FF7">
        <w:rPr>
          <w:sz w:val="22"/>
          <w:szCs w:val="22"/>
        </w:rPr>
        <w:t>T</w:t>
      </w:r>
      <w:r w:rsidR="008043F5">
        <w:rPr>
          <w:sz w:val="22"/>
          <w:szCs w:val="22"/>
        </w:rPr>
        <w:t xml:space="preserve">here is no need to have </w:t>
      </w:r>
      <w:r w:rsidR="00501902">
        <w:rPr>
          <w:sz w:val="22"/>
          <w:szCs w:val="22"/>
        </w:rPr>
        <w:t>any model</w:t>
      </w:r>
      <w:r w:rsidR="008043F5">
        <w:rPr>
          <w:sz w:val="22"/>
          <w:szCs w:val="22"/>
        </w:rPr>
        <w:t>(</w:t>
      </w:r>
      <w:r w:rsidR="00501902">
        <w:rPr>
          <w:sz w:val="22"/>
          <w:szCs w:val="22"/>
        </w:rPr>
        <w:t>s</w:t>
      </w:r>
      <w:r w:rsidR="008043F5">
        <w:rPr>
          <w:sz w:val="22"/>
          <w:szCs w:val="22"/>
        </w:rPr>
        <w:t>)</w:t>
      </w:r>
      <w:r w:rsidR="00501902">
        <w:rPr>
          <w:sz w:val="22"/>
          <w:szCs w:val="22"/>
        </w:rPr>
        <w:t xml:space="preserve"> related to “games” in </w:t>
      </w:r>
      <w:r w:rsidR="008043F5">
        <w:rPr>
          <w:sz w:val="22"/>
          <w:szCs w:val="22"/>
        </w:rPr>
        <w:t>this</w:t>
      </w:r>
      <w:r w:rsidR="00501902">
        <w:rPr>
          <w:sz w:val="22"/>
          <w:szCs w:val="22"/>
        </w:rPr>
        <w:t xml:space="preserve"> application</w:t>
      </w:r>
      <w:r w:rsidR="00023FF7">
        <w:rPr>
          <w:sz w:val="22"/>
          <w:szCs w:val="22"/>
        </w:rPr>
        <w:t>, since it will not have any game related duties except to display them.</w:t>
      </w:r>
    </w:p>
    <w:p w14:paraId="6642AB0C" w14:textId="77777777" w:rsidR="00B30C7B" w:rsidRDefault="00B30C7B" w:rsidP="00B30C7B">
      <w:pPr>
        <w:pStyle w:val="BodyText"/>
        <w:rPr>
          <w:sz w:val="22"/>
          <w:szCs w:val="22"/>
        </w:rPr>
      </w:pPr>
      <w:r>
        <w:rPr>
          <w:sz w:val="22"/>
          <w:szCs w:val="22"/>
        </w:rPr>
        <w:t>Possible solutions I did consider:</w:t>
      </w:r>
    </w:p>
    <w:p w14:paraId="18609939" w14:textId="4CE2D881" w:rsidR="00180FFE" w:rsidRDefault="00180FFE" w:rsidP="00B30C7B">
      <w:pPr>
        <w:pStyle w:val="BodyText"/>
        <w:rPr>
          <w:sz w:val="22"/>
          <w:szCs w:val="22"/>
        </w:rPr>
      </w:pPr>
      <w:r>
        <w:rPr>
          <w:sz w:val="22"/>
          <w:szCs w:val="22"/>
        </w:rPr>
        <w:t>Option 1:</w:t>
      </w:r>
    </w:p>
    <w:p w14:paraId="26A8C700" w14:textId="1E1B4CDE" w:rsidR="00B30C7B" w:rsidRDefault="00B30C7B" w:rsidP="00180FFE">
      <w:pPr>
        <w:pStyle w:val="BodyText"/>
        <w:ind w:left="720"/>
        <w:rPr>
          <w:sz w:val="22"/>
          <w:szCs w:val="22"/>
        </w:rPr>
      </w:pPr>
      <w:r>
        <w:rPr>
          <w:sz w:val="22"/>
          <w:szCs w:val="22"/>
        </w:rPr>
        <w:t xml:space="preserve">Make an index method in a regular Rails controller that makes a request to the CMS server to fetch the index from the CMS server and stores its contents in a couple of variables, rendering an index page which would look at these variables. </w:t>
      </w:r>
    </w:p>
    <w:p w14:paraId="30507B0B" w14:textId="77777777" w:rsidR="00180FFE" w:rsidRDefault="00180FFE" w:rsidP="00180FFE">
      <w:pPr>
        <w:pStyle w:val="BodyText"/>
        <w:rPr>
          <w:sz w:val="22"/>
          <w:szCs w:val="22"/>
        </w:rPr>
      </w:pPr>
      <w:r>
        <w:rPr>
          <w:sz w:val="22"/>
          <w:szCs w:val="22"/>
        </w:rPr>
        <w:t xml:space="preserve">Pros: </w:t>
      </w:r>
    </w:p>
    <w:p w14:paraId="375EE461" w14:textId="28AC4A63" w:rsidR="00180FFE" w:rsidRDefault="00180FFE" w:rsidP="00180FFE">
      <w:pPr>
        <w:pStyle w:val="BodyText"/>
        <w:numPr>
          <w:ilvl w:val="0"/>
          <w:numId w:val="15"/>
        </w:numPr>
        <w:rPr>
          <w:sz w:val="22"/>
          <w:szCs w:val="22"/>
        </w:rPr>
      </w:pPr>
      <w:r>
        <w:rPr>
          <w:sz w:val="22"/>
          <w:szCs w:val="22"/>
        </w:rPr>
        <w:t>Simple</w:t>
      </w:r>
    </w:p>
    <w:p w14:paraId="178FF6CE" w14:textId="037DF4BB" w:rsidR="00180FFE" w:rsidRDefault="00180FFE" w:rsidP="00180FFE">
      <w:pPr>
        <w:pStyle w:val="BodyText"/>
        <w:numPr>
          <w:ilvl w:val="0"/>
          <w:numId w:val="15"/>
        </w:numPr>
        <w:rPr>
          <w:sz w:val="22"/>
          <w:szCs w:val="22"/>
        </w:rPr>
      </w:pPr>
      <w:r>
        <w:rPr>
          <w:sz w:val="22"/>
          <w:szCs w:val="22"/>
        </w:rPr>
        <w:t xml:space="preserve">Less </w:t>
      </w:r>
      <w:r w:rsidR="00CC043B">
        <w:rPr>
          <w:sz w:val="22"/>
          <w:szCs w:val="22"/>
        </w:rPr>
        <w:t>JavaScript</w:t>
      </w:r>
    </w:p>
    <w:p w14:paraId="36D5889C" w14:textId="77777777" w:rsidR="00180FFE" w:rsidRDefault="00180FFE" w:rsidP="00180FFE">
      <w:pPr>
        <w:pStyle w:val="BodyText"/>
        <w:rPr>
          <w:sz w:val="22"/>
          <w:szCs w:val="22"/>
        </w:rPr>
      </w:pPr>
      <w:r>
        <w:rPr>
          <w:sz w:val="22"/>
          <w:szCs w:val="22"/>
        </w:rPr>
        <w:t xml:space="preserve">Cons: </w:t>
      </w:r>
    </w:p>
    <w:p w14:paraId="1C2A5380" w14:textId="7E19092C" w:rsidR="00180FFE" w:rsidRDefault="00180FFE" w:rsidP="00180FFE">
      <w:pPr>
        <w:pStyle w:val="BodyText"/>
        <w:numPr>
          <w:ilvl w:val="0"/>
          <w:numId w:val="14"/>
        </w:numPr>
        <w:rPr>
          <w:sz w:val="22"/>
          <w:szCs w:val="22"/>
        </w:rPr>
      </w:pPr>
      <w:r>
        <w:rPr>
          <w:sz w:val="22"/>
          <w:szCs w:val="22"/>
        </w:rPr>
        <w:t xml:space="preserve">Worse user experience since we have to wait for CMS response in order to render page (which in the worst case leaves them with only a blank page and a spinning mouse icon to look at). </w:t>
      </w:r>
    </w:p>
    <w:p w14:paraId="7C8B226D" w14:textId="3C2F1DF6" w:rsidR="00304C11" w:rsidRDefault="00304C11" w:rsidP="00304C11">
      <w:pPr>
        <w:pStyle w:val="BodyText"/>
        <w:numPr>
          <w:ilvl w:val="0"/>
          <w:numId w:val="14"/>
        </w:numPr>
        <w:rPr>
          <w:sz w:val="22"/>
          <w:szCs w:val="22"/>
        </w:rPr>
      </w:pPr>
      <w:r>
        <w:rPr>
          <w:sz w:val="22"/>
          <w:szCs w:val="22"/>
        </w:rPr>
        <w:t>Very questionable choice for requirement [1]! It does not feel like an ok decision to initiate a GET request from a controller</w:t>
      </w:r>
      <w:r w:rsidR="002F33AF">
        <w:rPr>
          <w:sz w:val="22"/>
          <w:szCs w:val="22"/>
        </w:rPr>
        <w:t>, I do not wish to base my design on that.</w:t>
      </w:r>
    </w:p>
    <w:p w14:paraId="27BD072C" w14:textId="28EE8A78" w:rsidR="00304C11" w:rsidRPr="00304C11" w:rsidRDefault="00304C11" w:rsidP="00304C11">
      <w:pPr>
        <w:pStyle w:val="BodyText"/>
        <w:numPr>
          <w:ilvl w:val="0"/>
          <w:numId w:val="14"/>
        </w:numPr>
        <w:rPr>
          <w:sz w:val="22"/>
          <w:szCs w:val="22"/>
        </w:rPr>
      </w:pPr>
      <w:r w:rsidRPr="00304C11">
        <w:rPr>
          <w:sz w:val="22"/>
          <w:szCs w:val="22"/>
        </w:rPr>
        <w:t xml:space="preserve">Good choice for requirement [2] </w:t>
      </w:r>
      <w:r>
        <w:rPr>
          <w:sz w:val="22"/>
          <w:szCs w:val="22"/>
        </w:rPr>
        <w:t>since we are leveraging off the Rails way and we will also be able to test the application entirely</w:t>
      </w:r>
      <w:r w:rsidR="00CC043B">
        <w:rPr>
          <w:sz w:val="22"/>
          <w:szCs w:val="22"/>
        </w:rPr>
        <w:t xml:space="preserve"> within the familiar domain of R</w:t>
      </w:r>
      <w:r>
        <w:rPr>
          <w:sz w:val="22"/>
          <w:szCs w:val="22"/>
        </w:rPr>
        <w:t>spec</w:t>
      </w:r>
    </w:p>
    <w:p w14:paraId="1E6695CB" w14:textId="19C8E4B3" w:rsidR="00304C11" w:rsidRDefault="00304C11" w:rsidP="00304C11">
      <w:pPr>
        <w:pStyle w:val="BodyText"/>
        <w:numPr>
          <w:ilvl w:val="0"/>
          <w:numId w:val="14"/>
        </w:numPr>
        <w:rPr>
          <w:sz w:val="22"/>
          <w:szCs w:val="22"/>
        </w:rPr>
      </w:pPr>
      <w:r>
        <w:rPr>
          <w:sz w:val="22"/>
          <w:szCs w:val="22"/>
        </w:rPr>
        <w:t>Excellent choice for requirement [3] since the templating will keep this in mind</w:t>
      </w:r>
    </w:p>
    <w:p w14:paraId="35989A91" w14:textId="3A6E6E04" w:rsidR="00180FFE" w:rsidRDefault="00180FFE" w:rsidP="00180FFE">
      <w:pPr>
        <w:pStyle w:val="BodyText"/>
        <w:rPr>
          <w:sz w:val="22"/>
          <w:szCs w:val="22"/>
        </w:rPr>
      </w:pPr>
      <w:r>
        <w:rPr>
          <w:sz w:val="22"/>
          <w:szCs w:val="22"/>
        </w:rPr>
        <w:t>Option 2:</w:t>
      </w:r>
    </w:p>
    <w:p w14:paraId="33E70419" w14:textId="49D6C8CB" w:rsidR="00B30C7B" w:rsidRDefault="00B30C7B" w:rsidP="00180FFE">
      <w:pPr>
        <w:pStyle w:val="BodyText"/>
        <w:ind w:left="720"/>
        <w:rPr>
          <w:sz w:val="22"/>
          <w:szCs w:val="22"/>
        </w:rPr>
      </w:pPr>
      <w:r>
        <w:rPr>
          <w:sz w:val="22"/>
          <w:szCs w:val="22"/>
        </w:rPr>
        <w:t xml:space="preserve">Make an index method in a regular Rails controller that simply serves a more or less empty file with room for content to be added dynamically via </w:t>
      </w:r>
      <w:r w:rsidR="00CC043B">
        <w:rPr>
          <w:sz w:val="22"/>
          <w:szCs w:val="22"/>
        </w:rPr>
        <w:t>JavaScript</w:t>
      </w:r>
      <w:r>
        <w:rPr>
          <w:sz w:val="22"/>
          <w:szCs w:val="22"/>
        </w:rPr>
        <w:t>.</w:t>
      </w:r>
    </w:p>
    <w:p w14:paraId="4C6083F4" w14:textId="77777777" w:rsidR="009E36F4" w:rsidRDefault="00180FFE" w:rsidP="00180FFE">
      <w:pPr>
        <w:pStyle w:val="BodyText"/>
        <w:rPr>
          <w:sz w:val="22"/>
          <w:szCs w:val="22"/>
        </w:rPr>
      </w:pPr>
      <w:r>
        <w:rPr>
          <w:sz w:val="22"/>
          <w:szCs w:val="22"/>
        </w:rPr>
        <w:t>Pros:</w:t>
      </w:r>
      <w:r w:rsidR="009E36F4">
        <w:rPr>
          <w:sz w:val="22"/>
          <w:szCs w:val="22"/>
        </w:rPr>
        <w:t xml:space="preserve"> </w:t>
      </w:r>
    </w:p>
    <w:p w14:paraId="394507FB" w14:textId="72243C51" w:rsidR="00180FFE" w:rsidRDefault="009E36F4" w:rsidP="009E36F4">
      <w:pPr>
        <w:pStyle w:val="BodyText"/>
        <w:numPr>
          <w:ilvl w:val="0"/>
          <w:numId w:val="14"/>
        </w:numPr>
        <w:rPr>
          <w:sz w:val="22"/>
          <w:szCs w:val="22"/>
        </w:rPr>
      </w:pPr>
      <w:r>
        <w:rPr>
          <w:sz w:val="22"/>
          <w:szCs w:val="22"/>
        </w:rPr>
        <w:t>Better user experience as the page will appear to be loaded and content will arrive later into the assigned viewport when the CMS has responded (asynchronously).</w:t>
      </w:r>
    </w:p>
    <w:p w14:paraId="28D3FC45" w14:textId="77777777" w:rsidR="009E36F4" w:rsidRDefault="009E36F4" w:rsidP="009E36F4">
      <w:pPr>
        <w:pStyle w:val="BodyText"/>
        <w:numPr>
          <w:ilvl w:val="0"/>
          <w:numId w:val="14"/>
        </w:numPr>
        <w:rPr>
          <w:sz w:val="22"/>
          <w:szCs w:val="22"/>
        </w:rPr>
      </w:pPr>
      <w:r>
        <w:rPr>
          <w:sz w:val="22"/>
          <w:szCs w:val="22"/>
        </w:rPr>
        <w:t>Seems legit, this is basically how it should be done (at least how I have been taught).</w:t>
      </w:r>
    </w:p>
    <w:p w14:paraId="5EDA2CF4" w14:textId="0805B533" w:rsidR="009E36F4" w:rsidRDefault="00304C11" w:rsidP="009E36F4">
      <w:pPr>
        <w:pStyle w:val="BodyText"/>
        <w:numPr>
          <w:ilvl w:val="0"/>
          <w:numId w:val="14"/>
        </w:numPr>
        <w:rPr>
          <w:sz w:val="22"/>
          <w:szCs w:val="22"/>
        </w:rPr>
      </w:pPr>
      <w:r>
        <w:rPr>
          <w:sz w:val="22"/>
          <w:szCs w:val="22"/>
        </w:rPr>
        <w:t xml:space="preserve">Excellent choice for requirement [1] using jQuery’s API’s which are already tested </w:t>
      </w:r>
    </w:p>
    <w:p w14:paraId="372B0258" w14:textId="064B48E4" w:rsidR="00304C11" w:rsidRDefault="00304C11" w:rsidP="009E36F4">
      <w:pPr>
        <w:pStyle w:val="BodyText"/>
        <w:numPr>
          <w:ilvl w:val="0"/>
          <w:numId w:val="14"/>
        </w:numPr>
        <w:rPr>
          <w:sz w:val="22"/>
          <w:szCs w:val="22"/>
        </w:rPr>
      </w:pPr>
      <w:r>
        <w:rPr>
          <w:sz w:val="22"/>
          <w:szCs w:val="22"/>
        </w:rPr>
        <w:t>Good choice for requirement [2] as long as the Coffeescript code is easy to follow</w:t>
      </w:r>
    </w:p>
    <w:p w14:paraId="5E052717" w14:textId="4173A53F" w:rsidR="00304C11" w:rsidRPr="00304C11" w:rsidRDefault="00304C11" w:rsidP="00304C11">
      <w:pPr>
        <w:pStyle w:val="BodyText"/>
        <w:numPr>
          <w:ilvl w:val="0"/>
          <w:numId w:val="14"/>
        </w:numPr>
        <w:rPr>
          <w:sz w:val="22"/>
          <w:szCs w:val="22"/>
        </w:rPr>
      </w:pPr>
      <w:r>
        <w:rPr>
          <w:sz w:val="22"/>
          <w:szCs w:val="22"/>
        </w:rPr>
        <w:t>Excellent choice for requirement [3] since the templating will keep this in mind</w:t>
      </w:r>
    </w:p>
    <w:p w14:paraId="284FF92F" w14:textId="0F16FDCB" w:rsidR="00180FFE" w:rsidRDefault="00180FFE" w:rsidP="00180FFE">
      <w:pPr>
        <w:pStyle w:val="BodyText"/>
        <w:rPr>
          <w:sz w:val="22"/>
          <w:szCs w:val="22"/>
        </w:rPr>
      </w:pPr>
      <w:r>
        <w:rPr>
          <w:sz w:val="22"/>
          <w:szCs w:val="22"/>
        </w:rPr>
        <w:t xml:space="preserve">Cons: </w:t>
      </w:r>
    </w:p>
    <w:p w14:paraId="24CF64B2" w14:textId="4356BA22" w:rsidR="009E36F4" w:rsidRDefault="009E36F4" w:rsidP="00180FFE">
      <w:pPr>
        <w:pStyle w:val="BodyText"/>
        <w:numPr>
          <w:ilvl w:val="0"/>
          <w:numId w:val="14"/>
        </w:numPr>
        <w:rPr>
          <w:sz w:val="22"/>
          <w:szCs w:val="22"/>
        </w:rPr>
      </w:pPr>
      <w:r>
        <w:rPr>
          <w:sz w:val="22"/>
          <w:szCs w:val="22"/>
        </w:rPr>
        <w:t>A little bit more complex</w:t>
      </w:r>
    </w:p>
    <w:p w14:paraId="68C3C40D" w14:textId="359259B5" w:rsidR="00180FFE" w:rsidRDefault="009E36F4" w:rsidP="00180FFE">
      <w:pPr>
        <w:pStyle w:val="BodyText"/>
        <w:numPr>
          <w:ilvl w:val="0"/>
          <w:numId w:val="14"/>
        </w:numPr>
        <w:rPr>
          <w:sz w:val="22"/>
          <w:szCs w:val="22"/>
        </w:rPr>
      </w:pPr>
      <w:r>
        <w:rPr>
          <w:sz w:val="22"/>
          <w:szCs w:val="22"/>
        </w:rPr>
        <w:t xml:space="preserve">More </w:t>
      </w:r>
      <w:r w:rsidR="00CC043B">
        <w:rPr>
          <w:sz w:val="22"/>
          <w:szCs w:val="22"/>
        </w:rPr>
        <w:t>J</w:t>
      </w:r>
      <w:r>
        <w:rPr>
          <w:sz w:val="22"/>
          <w:szCs w:val="22"/>
        </w:rPr>
        <w:t>ava</w:t>
      </w:r>
      <w:r w:rsidR="00CC043B">
        <w:rPr>
          <w:sz w:val="22"/>
          <w:szCs w:val="22"/>
        </w:rPr>
        <w:t>S</w:t>
      </w:r>
      <w:r>
        <w:rPr>
          <w:sz w:val="22"/>
          <w:szCs w:val="22"/>
        </w:rPr>
        <w:t>cript</w:t>
      </w:r>
    </w:p>
    <w:p w14:paraId="2B0DBFB9" w14:textId="77777777" w:rsidR="002F33AF" w:rsidRDefault="009E36F4" w:rsidP="009E36F4">
      <w:pPr>
        <w:pStyle w:val="BodyText"/>
        <w:rPr>
          <w:sz w:val="22"/>
        </w:rPr>
      </w:pPr>
      <w:r>
        <w:rPr>
          <w:sz w:val="22"/>
        </w:rPr>
        <w:t xml:space="preserve">I </w:t>
      </w:r>
      <w:r w:rsidR="002F33AF">
        <w:rPr>
          <w:sz w:val="22"/>
        </w:rPr>
        <w:t xml:space="preserve">had no choice but to go </w:t>
      </w:r>
      <w:r>
        <w:rPr>
          <w:sz w:val="22"/>
        </w:rPr>
        <w:t>for Option 2</w:t>
      </w:r>
      <w:r w:rsidR="002F33AF">
        <w:rPr>
          <w:sz w:val="22"/>
        </w:rPr>
        <w:t>, which also seems to be the more fun alternative by a landslide</w:t>
      </w:r>
      <w:r>
        <w:rPr>
          <w:sz w:val="22"/>
        </w:rPr>
        <w:t>.</w:t>
      </w:r>
    </w:p>
    <w:p w14:paraId="119AB6C7" w14:textId="1C0162F8" w:rsidR="009E36F4" w:rsidRDefault="009E36F4" w:rsidP="009E36F4">
      <w:pPr>
        <w:pStyle w:val="BodyText"/>
        <w:rPr>
          <w:sz w:val="22"/>
        </w:rPr>
      </w:pPr>
    </w:p>
    <w:p w14:paraId="5B3A10B0" w14:textId="77777777" w:rsidR="00874430" w:rsidRDefault="00874430" w:rsidP="00874430">
      <w:pPr>
        <w:pStyle w:val="Heading2"/>
        <w:rPr>
          <w:rFonts w:ascii="Times" w:hAnsi="Times" w:cs="Times"/>
          <w:sz w:val="24"/>
          <w:szCs w:val="24"/>
        </w:rPr>
      </w:pPr>
      <w:r>
        <w:t>Justification of the used tools/gems</w:t>
      </w:r>
    </w:p>
    <w:p w14:paraId="76AC5178" w14:textId="77777777" w:rsidR="00B65739" w:rsidRDefault="00B65739" w:rsidP="009E36F4">
      <w:pPr>
        <w:pStyle w:val="BodyText"/>
        <w:rPr>
          <w:sz w:val="22"/>
          <w:szCs w:val="22"/>
        </w:rPr>
      </w:pPr>
    </w:p>
    <w:p w14:paraId="2281E396" w14:textId="2730A2E3" w:rsidR="009E36F4" w:rsidRDefault="00B65739" w:rsidP="009E36F4">
      <w:pPr>
        <w:pStyle w:val="BodyText"/>
        <w:rPr>
          <w:sz w:val="22"/>
          <w:szCs w:val="22"/>
        </w:rPr>
      </w:pPr>
      <w:r>
        <w:rPr>
          <w:sz w:val="22"/>
          <w:szCs w:val="22"/>
        </w:rPr>
        <w:t>Excluding the gems that comes with “rails new app”, in order of appearance:</w:t>
      </w:r>
    </w:p>
    <w:p w14:paraId="267A0066" w14:textId="66F17221" w:rsidR="00B65739" w:rsidRDefault="00B65739" w:rsidP="00B65739">
      <w:pPr>
        <w:pStyle w:val="BodyText"/>
        <w:tabs>
          <w:tab w:val="left" w:pos="567"/>
          <w:tab w:val="left" w:pos="3969"/>
        </w:tabs>
        <w:rPr>
          <w:sz w:val="22"/>
          <w:szCs w:val="22"/>
        </w:rPr>
      </w:pPr>
      <w:r>
        <w:rPr>
          <w:sz w:val="22"/>
          <w:szCs w:val="22"/>
        </w:rPr>
        <w:tab/>
      </w:r>
      <w:r w:rsidRPr="00B65739">
        <w:rPr>
          <w:color w:val="FF0000"/>
          <w:sz w:val="22"/>
          <w:szCs w:val="22"/>
        </w:rPr>
        <w:t>haml_coffee_assets</w:t>
      </w:r>
      <w:r>
        <w:rPr>
          <w:sz w:val="22"/>
          <w:szCs w:val="22"/>
        </w:rPr>
        <w:tab/>
        <w:t>For interpreting hamlc files with JST</w:t>
      </w:r>
    </w:p>
    <w:p w14:paraId="5F4F7820" w14:textId="2FDBB5F8" w:rsidR="00B65739" w:rsidRDefault="00B65739" w:rsidP="00B65739">
      <w:pPr>
        <w:pStyle w:val="BodyText"/>
        <w:tabs>
          <w:tab w:val="left" w:pos="567"/>
          <w:tab w:val="left" w:pos="3969"/>
        </w:tabs>
        <w:rPr>
          <w:sz w:val="22"/>
          <w:szCs w:val="22"/>
        </w:rPr>
      </w:pPr>
      <w:r>
        <w:rPr>
          <w:sz w:val="22"/>
          <w:szCs w:val="22"/>
        </w:rPr>
        <w:tab/>
      </w:r>
      <w:r>
        <w:rPr>
          <w:color w:val="FF0000"/>
          <w:sz w:val="22"/>
          <w:szCs w:val="22"/>
        </w:rPr>
        <w:t>exec_js</w:t>
      </w:r>
      <w:r>
        <w:rPr>
          <w:sz w:val="22"/>
          <w:szCs w:val="22"/>
        </w:rPr>
        <w:tab/>
        <w:t>For generating html from templates with JST</w:t>
      </w:r>
    </w:p>
    <w:p w14:paraId="06C05D63" w14:textId="1AE0BEB7" w:rsidR="00B65739" w:rsidRDefault="00B65739" w:rsidP="00B65739">
      <w:pPr>
        <w:pStyle w:val="BodyText"/>
        <w:tabs>
          <w:tab w:val="left" w:pos="567"/>
          <w:tab w:val="left" w:pos="3969"/>
        </w:tabs>
        <w:rPr>
          <w:sz w:val="22"/>
          <w:szCs w:val="22"/>
        </w:rPr>
      </w:pPr>
      <w:r>
        <w:rPr>
          <w:sz w:val="22"/>
          <w:szCs w:val="22"/>
        </w:rPr>
        <w:tab/>
      </w:r>
      <w:r w:rsidRPr="00B65739">
        <w:rPr>
          <w:color w:val="FF0000"/>
          <w:sz w:val="22"/>
          <w:szCs w:val="22"/>
        </w:rPr>
        <w:t>haml-rails</w:t>
      </w:r>
      <w:r>
        <w:rPr>
          <w:sz w:val="22"/>
          <w:szCs w:val="22"/>
        </w:rPr>
        <w:tab/>
        <w:t>For generating html from haml files</w:t>
      </w:r>
    </w:p>
    <w:p w14:paraId="1CCB58D0" w14:textId="7E043FA3" w:rsidR="00B65739" w:rsidRDefault="00B65739" w:rsidP="00B65739">
      <w:pPr>
        <w:pStyle w:val="BodyText"/>
        <w:tabs>
          <w:tab w:val="left" w:pos="567"/>
          <w:tab w:val="left" w:pos="3969"/>
        </w:tabs>
        <w:rPr>
          <w:sz w:val="22"/>
          <w:szCs w:val="22"/>
        </w:rPr>
      </w:pPr>
      <w:r>
        <w:rPr>
          <w:sz w:val="22"/>
          <w:szCs w:val="22"/>
        </w:rPr>
        <w:tab/>
      </w:r>
      <w:r w:rsidRPr="00B65739">
        <w:rPr>
          <w:color w:val="FF0000"/>
          <w:sz w:val="22"/>
          <w:szCs w:val="22"/>
        </w:rPr>
        <w:t>rspec-rails</w:t>
      </w:r>
      <w:r>
        <w:rPr>
          <w:sz w:val="22"/>
          <w:szCs w:val="22"/>
        </w:rPr>
        <w:tab/>
        <w:t>Framework for rails unit testing</w:t>
      </w:r>
    </w:p>
    <w:p w14:paraId="0522ECE1" w14:textId="77777777" w:rsidR="00B65739" w:rsidRDefault="00B65739" w:rsidP="00B65739">
      <w:pPr>
        <w:pStyle w:val="BodyText"/>
        <w:tabs>
          <w:tab w:val="left" w:pos="567"/>
          <w:tab w:val="left" w:pos="3969"/>
        </w:tabs>
        <w:rPr>
          <w:sz w:val="22"/>
          <w:szCs w:val="22"/>
        </w:rPr>
      </w:pPr>
      <w:r>
        <w:rPr>
          <w:sz w:val="22"/>
          <w:szCs w:val="22"/>
        </w:rPr>
        <w:tab/>
      </w:r>
      <w:r w:rsidRPr="00B65739">
        <w:rPr>
          <w:color w:val="FF0000"/>
          <w:sz w:val="22"/>
          <w:szCs w:val="22"/>
        </w:rPr>
        <w:t>jasmine-rails</w:t>
      </w:r>
      <w:r>
        <w:rPr>
          <w:sz w:val="22"/>
          <w:szCs w:val="22"/>
        </w:rPr>
        <w:tab/>
        <w:t>Framework for javascript unit testing</w:t>
      </w:r>
    </w:p>
    <w:p w14:paraId="27E63740" w14:textId="388BE37A" w:rsidR="00B65739" w:rsidRDefault="00B65739" w:rsidP="00B65739">
      <w:pPr>
        <w:pStyle w:val="BodyText"/>
        <w:tabs>
          <w:tab w:val="left" w:pos="567"/>
          <w:tab w:val="left" w:pos="3969"/>
        </w:tabs>
        <w:rPr>
          <w:sz w:val="22"/>
          <w:szCs w:val="22"/>
        </w:rPr>
      </w:pPr>
      <w:r>
        <w:rPr>
          <w:sz w:val="22"/>
          <w:szCs w:val="22"/>
        </w:rPr>
        <w:tab/>
      </w:r>
      <w:r>
        <w:rPr>
          <w:color w:val="FF0000"/>
          <w:sz w:val="22"/>
          <w:szCs w:val="22"/>
        </w:rPr>
        <w:t>jasminerice</w:t>
      </w:r>
      <w:r>
        <w:rPr>
          <w:sz w:val="22"/>
          <w:szCs w:val="22"/>
        </w:rPr>
        <w:tab/>
        <w:t>To run jasmine specs in the browser</w:t>
      </w:r>
    </w:p>
    <w:p w14:paraId="45E25EFA" w14:textId="5612F97E" w:rsidR="00B65739" w:rsidRDefault="00B65739" w:rsidP="00B65739">
      <w:pPr>
        <w:pStyle w:val="BodyText"/>
        <w:tabs>
          <w:tab w:val="left" w:pos="567"/>
          <w:tab w:val="left" w:pos="3969"/>
        </w:tabs>
        <w:rPr>
          <w:sz w:val="22"/>
          <w:szCs w:val="22"/>
        </w:rPr>
      </w:pPr>
      <w:r>
        <w:rPr>
          <w:sz w:val="22"/>
          <w:szCs w:val="22"/>
        </w:rPr>
        <w:tab/>
      </w:r>
      <w:r w:rsidRPr="00B65739">
        <w:rPr>
          <w:color w:val="FF0000"/>
          <w:sz w:val="22"/>
          <w:szCs w:val="22"/>
        </w:rPr>
        <w:t>factory_girl_rails</w:t>
      </w:r>
      <w:r>
        <w:rPr>
          <w:sz w:val="22"/>
          <w:szCs w:val="22"/>
        </w:rPr>
        <w:tab/>
      </w:r>
      <w:r w:rsidR="00CA5522">
        <w:rPr>
          <w:sz w:val="22"/>
          <w:szCs w:val="22"/>
        </w:rPr>
        <w:t>I love FactoryGirl, but in retrospective adding it at this stage of the app was a huge overkill. But now it is there. No regrets.</w:t>
      </w:r>
    </w:p>
    <w:p w14:paraId="4F8999E5" w14:textId="77777777" w:rsidR="00CA5522" w:rsidRDefault="00CA5522" w:rsidP="00CA5522">
      <w:pPr>
        <w:pStyle w:val="BodyText"/>
        <w:tabs>
          <w:tab w:val="left" w:pos="567"/>
          <w:tab w:val="left" w:pos="3969"/>
        </w:tabs>
        <w:rPr>
          <w:sz w:val="22"/>
          <w:szCs w:val="22"/>
        </w:rPr>
      </w:pPr>
      <w:r>
        <w:rPr>
          <w:sz w:val="22"/>
          <w:szCs w:val="22"/>
        </w:rPr>
        <w:tab/>
      </w:r>
      <w:r w:rsidRPr="00CA5522">
        <w:rPr>
          <w:color w:val="FF0000"/>
          <w:sz w:val="22"/>
          <w:szCs w:val="22"/>
        </w:rPr>
        <w:t>timecop</w:t>
      </w:r>
      <w:r>
        <w:rPr>
          <w:sz w:val="22"/>
          <w:szCs w:val="22"/>
        </w:rPr>
        <w:tab/>
        <w:t>Also a personal favorite: Better testing with respect to time.</w:t>
      </w:r>
    </w:p>
    <w:p w14:paraId="6CE1BF21" w14:textId="17F32401" w:rsidR="00CA5522" w:rsidRDefault="00CA5522" w:rsidP="00CA5522">
      <w:pPr>
        <w:pStyle w:val="BodyText"/>
        <w:tabs>
          <w:tab w:val="left" w:pos="567"/>
          <w:tab w:val="left" w:pos="3969"/>
        </w:tabs>
        <w:rPr>
          <w:sz w:val="22"/>
          <w:szCs w:val="22"/>
        </w:rPr>
      </w:pPr>
      <w:r>
        <w:rPr>
          <w:sz w:val="22"/>
          <w:szCs w:val="22"/>
        </w:rPr>
        <w:tab/>
      </w:r>
      <w:r w:rsidRPr="00CA5522">
        <w:rPr>
          <w:color w:val="FF0000"/>
          <w:sz w:val="22"/>
          <w:szCs w:val="22"/>
        </w:rPr>
        <w:t>bootstrap-sass</w:t>
      </w:r>
      <w:r>
        <w:rPr>
          <w:sz w:val="22"/>
          <w:szCs w:val="22"/>
        </w:rPr>
        <w:tab/>
        <w:t>I’m not a CSS expert or a front page “artiste”, I just wanted to get a quick css theme going.</w:t>
      </w:r>
    </w:p>
    <w:p w14:paraId="2B6E4622" w14:textId="34A49869" w:rsidR="00CA5522" w:rsidRDefault="00CA5522" w:rsidP="00CA5522">
      <w:pPr>
        <w:pStyle w:val="BodyText"/>
        <w:tabs>
          <w:tab w:val="left" w:pos="567"/>
          <w:tab w:val="left" w:pos="3969"/>
        </w:tabs>
        <w:rPr>
          <w:sz w:val="22"/>
          <w:szCs w:val="22"/>
        </w:rPr>
      </w:pPr>
      <w:r>
        <w:rPr>
          <w:sz w:val="22"/>
          <w:szCs w:val="22"/>
        </w:rPr>
        <w:tab/>
      </w:r>
      <w:r w:rsidRPr="00CA5522">
        <w:rPr>
          <w:color w:val="FF0000"/>
          <w:sz w:val="22"/>
          <w:szCs w:val="22"/>
        </w:rPr>
        <w:t>rails_layout</w:t>
      </w:r>
      <w:r>
        <w:rPr>
          <w:sz w:val="22"/>
          <w:szCs w:val="22"/>
        </w:rPr>
        <w:tab/>
        <w:t xml:space="preserve">See above, or </w:t>
      </w:r>
      <w:r w:rsidRPr="00CA5522">
        <w:rPr>
          <w:sz w:val="22"/>
          <w:szCs w:val="22"/>
        </w:rPr>
        <w:t>https://github.com/RailsApps/rails_layout</w:t>
      </w:r>
    </w:p>
    <w:p w14:paraId="4A683E97" w14:textId="53A63910" w:rsidR="00B65739" w:rsidRDefault="00B65739" w:rsidP="00B65739">
      <w:pPr>
        <w:pStyle w:val="BodyText"/>
        <w:tabs>
          <w:tab w:val="left" w:pos="567"/>
          <w:tab w:val="left" w:pos="3969"/>
        </w:tabs>
        <w:rPr>
          <w:sz w:val="22"/>
          <w:szCs w:val="22"/>
        </w:rPr>
      </w:pPr>
    </w:p>
    <w:p w14:paraId="73EF6EDE" w14:textId="36786CAB" w:rsidR="00CA5522" w:rsidRDefault="00CA5522" w:rsidP="00CA5522">
      <w:pPr>
        <w:pStyle w:val="Heading2"/>
        <w:rPr>
          <w:rFonts w:ascii="Times" w:hAnsi="Times" w:cs="Times"/>
          <w:sz w:val="24"/>
          <w:szCs w:val="24"/>
        </w:rPr>
      </w:pPr>
      <w:r>
        <w:t>Project structure and why you chose it</w:t>
      </w:r>
    </w:p>
    <w:p w14:paraId="3C2F4A95" w14:textId="77777777" w:rsidR="00B65739" w:rsidRDefault="00B65739" w:rsidP="00B65739">
      <w:pPr>
        <w:pStyle w:val="BodyText"/>
        <w:tabs>
          <w:tab w:val="left" w:pos="567"/>
          <w:tab w:val="left" w:pos="3969"/>
        </w:tabs>
        <w:rPr>
          <w:sz w:val="22"/>
          <w:szCs w:val="22"/>
        </w:rPr>
      </w:pPr>
    </w:p>
    <w:p w14:paraId="036FB9E9" w14:textId="287A445B" w:rsidR="00805B69" w:rsidRDefault="00805B69" w:rsidP="00E6228A">
      <w:pPr>
        <w:pStyle w:val="BodyText"/>
        <w:tabs>
          <w:tab w:val="left" w:pos="567"/>
          <w:tab w:val="left" w:pos="3969"/>
          <w:tab w:val="left" w:pos="7371"/>
        </w:tabs>
        <w:rPr>
          <w:sz w:val="22"/>
          <w:szCs w:val="22"/>
        </w:rPr>
      </w:pPr>
      <w:r>
        <w:rPr>
          <w:sz w:val="22"/>
          <w:szCs w:val="22"/>
        </w:rPr>
        <w:t>I saw no reason to deviate from the project structure supplied by Rails. In fact, trying to fight is a path that only leads to Pain.</w:t>
      </w:r>
      <w:r w:rsidR="00430973">
        <w:rPr>
          <w:sz w:val="22"/>
          <w:szCs w:val="22"/>
        </w:rPr>
        <w:t xml:space="preserve"> I probably did not understand this question properly, </w:t>
      </w:r>
      <w:r w:rsidR="00A345DD">
        <w:rPr>
          <w:sz w:val="22"/>
          <w:szCs w:val="22"/>
        </w:rPr>
        <w:t xml:space="preserve">and </w:t>
      </w:r>
      <w:r w:rsidR="00430973">
        <w:rPr>
          <w:sz w:val="22"/>
          <w:szCs w:val="22"/>
        </w:rPr>
        <w:t xml:space="preserve">I </w:t>
      </w:r>
      <w:r w:rsidR="00A345DD">
        <w:rPr>
          <w:sz w:val="22"/>
          <w:szCs w:val="22"/>
        </w:rPr>
        <w:t>should probably</w:t>
      </w:r>
      <w:r w:rsidR="00430973">
        <w:rPr>
          <w:sz w:val="22"/>
          <w:szCs w:val="22"/>
        </w:rPr>
        <w:t xml:space="preserve"> stop trying to answer it </w:t>
      </w:r>
      <w:r w:rsidR="00A345DD">
        <w:rPr>
          <w:sz w:val="22"/>
          <w:szCs w:val="22"/>
        </w:rPr>
        <w:t xml:space="preserve">here, </w:t>
      </w:r>
      <w:r w:rsidR="00430973">
        <w:rPr>
          <w:sz w:val="22"/>
          <w:szCs w:val="22"/>
        </w:rPr>
        <w:t>and instead offer to discuss this in person</w:t>
      </w:r>
      <w:r w:rsidR="00A345DD">
        <w:rPr>
          <w:sz w:val="22"/>
          <w:szCs w:val="22"/>
        </w:rPr>
        <w:t>.</w:t>
      </w:r>
    </w:p>
    <w:p w14:paraId="2E075495" w14:textId="1D7EFA81" w:rsidR="000D0BD7" w:rsidRDefault="000D0BD7" w:rsidP="000D0BD7">
      <w:pPr>
        <w:pStyle w:val="Heading2"/>
        <w:rPr>
          <w:rFonts w:ascii="Times" w:hAnsi="Times" w:cs="Times"/>
          <w:sz w:val="24"/>
          <w:szCs w:val="24"/>
        </w:rPr>
      </w:pPr>
      <w:r>
        <w:t>ISSUES - IMPORTANT!</w:t>
      </w:r>
    </w:p>
    <w:p w14:paraId="252FD79F" w14:textId="77777777" w:rsidR="000D0BD7" w:rsidRDefault="000D0BD7" w:rsidP="00E6228A">
      <w:pPr>
        <w:pStyle w:val="BodyText"/>
        <w:tabs>
          <w:tab w:val="left" w:pos="567"/>
          <w:tab w:val="left" w:pos="3969"/>
          <w:tab w:val="left" w:pos="7371"/>
        </w:tabs>
        <w:rPr>
          <w:sz w:val="22"/>
          <w:szCs w:val="22"/>
        </w:rPr>
      </w:pPr>
    </w:p>
    <w:p w14:paraId="09ED3DBE" w14:textId="3740A359" w:rsidR="000D0BD7" w:rsidRDefault="000D0BD7" w:rsidP="00E6228A">
      <w:pPr>
        <w:pStyle w:val="BodyText"/>
        <w:tabs>
          <w:tab w:val="left" w:pos="567"/>
          <w:tab w:val="left" w:pos="3969"/>
          <w:tab w:val="left" w:pos="7371"/>
        </w:tabs>
        <w:rPr>
          <w:sz w:val="22"/>
          <w:szCs w:val="22"/>
        </w:rPr>
      </w:pPr>
      <w:r>
        <w:rPr>
          <w:sz w:val="22"/>
          <w:szCs w:val="22"/>
        </w:rPr>
        <w:t>I had to change the Sinatra app in order for the application to work. I encountered two problems:</w:t>
      </w:r>
    </w:p>
    <w:p w14:paraId="13E8F736" w14:textId="5CBF26EB" w:rsidR="000D0BD7" w:rsidRPr="000D0BD7" w:rsidRDefault="000D0BD7" w:rsidP="000D0BD7">
      <w:pPr>
        <w:pStyle w:val="BodyText"/>
        <w:numPr>
          <w:ilvl w:val="0"/>
          <w:numId w:val="17"/>
        </w:numPr>
        <w:tabs>
          <w:tab w:val="left" w:pos="567"/>
          <w:tab w:val="left" w:pos="3969"/>
          <w:tab w:val="left" w:pos="7371"/>
        </w:tabs>
        <w:rPr>
          <w:sz w:val="22"/>
          <w:szCs w:val="22"/>
        </w:rPr>
      </w:pPr>
      <w:r>
        <w:rPr>
          <w:sz w:val="22"/>
          <w:szCs w:val="22"/>
        </w:rPr>
        <w:t>Cross site http requests are blocked by the Sinatra app, which means I am not allowed to do a GET request to the Sinatra app from my rails app:</w:t>
      </w:r>
      <w:r>
        <w:rPr>
          <w:sz w:val="22"/>
          <w:szCs w:val="22"/>
        </w:rPr>
        <w:br/>
      </w:r>
      <w:r w:rsidRPr="000D0BD7">
        <w:rPr>
          <w:rFonts w:ascii="Courier New" w:hAnsi="Courier New" w:cs="Courier New"/>
          <w:sz w:val="22"/>
          <w:szCs w:val="22"/>
        </w:rPr>
        <w:t>W, [2014-01-15T21:28:24.735104 #7991]  WARN -- : attack prevented by Rack::Protection::JsonCsrf</w:t>
      </w:r>
    </w:p>
    <w:p w14:paraId="3D384538" w14:textId="07A4C802" w:rsidR="000D0BD7" w:rsidRDefault="000D0BD7" w:rsidP="000D0BD7">
      <w:pPr>
        <w:pStyle w:val="BodyText"/>
        <w:numPr>
          <w:ilvl w:val="0"/>
          <w:numId w:val="17"/>
        </w:numPr>
        <w:tabs>
          <w:tab w:val="left" w:pos="567"/>
          <w:tab w:val="left" w:pos="3969"/>
          <w:tab w:val="left" w:pos="7371"/>
        </w:tabs>
        <w:rPr>
          <w:sz w:val="22"/>
          <w:szCs w:val="22"/>
        </w:rPr>
      </w:pPr>
      <w:r>
        <w:rPr>
          <w:sz w:val="22"/>
          <w:szCs w:val="22"/>
        </w:rPr>
        <w:t>The image paths for games in the Sinatra app was not correct</w:t>
      </w:r>
      <w:r w:rsidR="00717672">
        <w:rPr>
          <w:sz w:val="22"/>
          <w:szCs w:val="22"/>
        </w:rPr>
        <w:t xml:space="preserve"> and lead to broken images</w:t>
      </w:r>
    </w:p>
    <w:p w14:paraId="709BDB5C" w14:textId="1F4D175C" w:rsidR="00FD0337" w:rsidRDefault="000D0BD7" w:rsidP="000D0BD7">
      <w:pPr>
        <w:pStyle w:val="BodyText"/>
        <w:tabs>
          <w:tab w:val="left" w:pos="567"/>
          <w:tab w:val="left" w:pos="3969"/>
          <w:tab w:val="left" w:pos="7371"/>
        </w:tabs>
        <w:rPr>
          <w:sz w:val="22"/>
          <w:szCs w:val="22"/>
        </w:rPr>
      </w:pPr>
      <w:r>
        <w:rPr>
          <w:sz w:val="22"/>
          <w:szCs w:val="22"/>
        </w:rPr>
        <w:t xml:space="preserve">So these were the two issues I ran in to and for both of them I decided that the best solution is to modify the server code, which should be OK since </w:t>
      </w:r>
      <w:r w:rsidR="00BC310D">
        <w:rPr>
          <w:sz w:val="22"/>
          <w:szCs w:val="22"/>
        </w:rPr>
        <w:t>the CMS</w:t>
      </w:r>
      <w:r>
        <w:rPr>
          <w:sz w:val="22"/>
          <w:szCs w:val="22"/>
        </w:rPr>
        <w:t xml:space="preserve"> is </w:t>
      </w:r>
      <w:r w:rsidR="00BC310D">
        <w:rPr>
          <w:sz w:val="22"/>
          <w:szCs w:val="22"/>
        </w:rPr>
        <w:t>simply another application that may also have bugs/issues</w:t>
      </w:r>
      <w:r>
        <w:rPr>
          <w:sz w:val="22"/>
          <w:szCs w:val="22"/>
        </w:rPr>
        <w:t xml:space="preserve"> (assumption [1])</w:t>
      </w:r>
      <w:r w:rsidR="00FD0337">
        <w:rPr>
          <w:sz w:val="22"/>
          <w:szCs w:val="22"/>
        </w:rPr>
        <w:t xml:space="preserve">. </w:t>
      </w:r>
    </w:p>
    <w:p w14:paraId="3A6E2270" w14:textId="263B4927" w:rsidR="000D0BD7" w:rsidRDefault="00FD0337" w:rsidP="000D0BD7">
      <w:pPr>
        <w:pStyle w:val="BodyText"/>
        <w:tabs>
          <w:tab w:val="left" w:pos="567"/>
          <w:tab w:val="left" w:pos="3969"/>
          <w:tab w:val="left" w:pos="7371"/>
        </w:tabs>
        <w:rPr>
          <w:sz w:val="22"/>
          <w:szCs w:val="22"/>
        </w:rPr>
      </w:pPr>
      <w:r>
        <w:rPr>
          <w:sz w:val="22"/>
          <w:szCs w:val="22"/>
        </w:rPr>
        <w:t>S</w:t>
      </w:r>
      <w:r w:rsidR="000D0BD7">
        <w:rPr>
          <w:sz w:val="22"/>
          <w:szCs w:val="22"/>
        </w:rPr>
        <w:t>olution:</w:t>
      </w:r>
    </w:p>
    <w:p w14:paraId="48D975BA" w14:textId="4D2D6469" w:rsidR="000D0BD7" w:rsidRDefault="000D0BD7" w:rsidP="000D0BD7">
      <w:pPr>
        <w:pStyle w:val="BodyText"/>
        <w:numPr>
          <w:ilvl w:val="0"/>
          <w:numId w:val="18"/>
        </w:numPr>
        <w:tabs>
          <w:tab w:val="left" w:pos="567"/>
          <w:tab w:val="left" w:pos="3969"/>
          <w:tab w:val="left" w:pos="7371"/>
        </w:tabs>
        <w:rPr>
          <w:sz w:val="22"/>
          <w:szCs w:val="22"/>
        </w:rPr>
      </w:pPr>
      <w:r>
        <w:rPr>
          <w:sz w:val="22"/>
          <w:szCs w:val="22"/>
        </w:rPr>
        <w:t xml:space="preserve">Put </w:t>
      </w:r>
      <w:r>
        <w:rPr>
          <w:rFonts w:ascii="Courier New" w:hAnsi="Courier New" w:cs="Courier New"/>
          <w:sz w:val="22"/>
          <w:szCs w:val="22"/>
        </w:rPr>
        <w:t>headers(</w:t>
      </w:r>
      <w:r w:rsidRPr="000D0BD7">
        <w:rPr>
          <w:rFonts w:ascii="Courier New" w:hAnsi="Courier New" w:cs="Courier New"/>
          <w:sz w:val="22"/>
          <w:szCs w:val="22"/>
        </w:rPr>
        <w:t>"Access-Control-Allow-Origin" =&gt; "*" )</w:t>
      </w:r>
      <w:r>
        <w:rPr>
          <w:sz w:val="22"/>
          <w:szCs w:val="22"/>
        </w:rPr>
        <w:t xml:space="preserve"> in before do</w:t>
      </w:r>
      <w:r w:rsidR="00BC310D">
        <w:rPr>
          <w:sz w:val="22"/>
          <w:szCs w:val="22"/>
        </w:rPr>
        <w:t>. Now, this is a security concern and I will flag it as such before merging to master so someone well versed in Sinatra can let me know how this actually should be solved.</w:t>
      </w:r>
    </w:p>
    <w:p w14:paraId="64211A1A" w14:textId="026F0B6F" w:rsidR="000D0BD7" w:rsidRDefault="000D0BD7" w:rsidP="000D0BD7">
      <w:pPr>
        <w:pStyle w:val="BodyText"/>
        <w:numPr>
          <w:ilvl w:val="0"/>
          <w:numId w:val="18"/>
        </w:numPr>
        <w:tabs>
          <w:tab w:val="left" w:pos="567"/>
          <w:tab w:val="left" w:pos="3969"/>
          <w:tab w:val="left" w:pos="7371"/>
        </w:tabs>
        <w:rPr>
          <w:sz w:val="22"/>
          <w:szCs w:val="22"/>
        </w:rPr>
      </w:pPr>
      <w:r>
        <w:rPr>
          <w:sz w:val="22"/>
          <w:szCs w:val="22"/>
        </w:rPr>
        <w:t>Add “SERVER +” to correct the paths</w:t>
      </w:r>
    </w:p>
    <w:p w14:paraId="192D85B4" w14:textId="0FBBDFD9" w:rsidR="000D0BD7" w:rsidRPr="009E36F4" w:rsidRDefault="00BC310D" w:rsidP="000D0BD7">
      <w:pPr>
        <w:pStyle w:val="BodyText"/>
        <w:tabs>
          <w:tab w:val="left" w:pos="567"/>
          <w:tab w:val="left" w:pos="3969"/>
          <w:tab w:val="left" w:pos="7371"/>
        </w:tabs>
        <w:rPr>
          <w:sz w:val="22"/>
          <w:szCs w:val="22"/>
        </w:rPr>
      </w:pPr>
      <w:r>
        <w:rPr>
          <w:sz w:val="22"/>
          <w:szCs w:val="22"/>
        </w:rPr>
        <w:t xml:space="preserve">PS: </w:t>
      </w:r>
      <w:r w:rsidR="00FD0337">
        <w:rPr>
          <w:sz w:val="22"/>
          <w:szCs w:val="22"/>
        </w:rPr>
        <w:t xml:space="preserve">I put my modified </w:t>
      </w:r>
      <w:r>
        <w:rPr>
          <w:sz w:val="22"/>
          <w:szCs w:val="22"/>
        </w:rPr>
        <w:t xml:space="preserve">version of </w:t>
      </w:r>
      <w:r w:rsidR="00FD0337">
        <w:rPr>
          <w:sz w:val="22"/>
          <w:szCs w:val="22"/>
        </w:rPr>
        <w:t>server</w:t>
      </w:r>
      <w:r>
        <w:rPr>
          <w:sz w:val="22"/>
          <w:szCs w:val="22"/>
        </w:rPr>
        <w:t>.rb</w:t>
      </w:r>
      <w:r w:rsidR="00FD0337">
        <w:rPr>
          <w:sz w:val="22"/>
          <w:szCs w:val="22"/>
        </w:rPr>
        <w:t xml:space="preserve"> in </w:t>
      </w:r>
      <w:r w:rsidR="00FD0337" w:rsidRPr="00FD0337">
        <w:rPr>
          <w:rFonts w:ascii="Courier New" w:hAnsi="Courier New" w:cs="Courier New"/>
          <w:sz w:val="22"/>
          <w:szCs w:val="22"/>
        </w:rPr>
        <w:t>vendor/server_copy.rb</w:t>
      </w:r>
      <w:r w:rsidR="00FD0337">
        <w:rPr>
          <w:sz w:val="22"/>
          <w:szCs w:val="22"/>
        </w:rPr>
        <w:t xml:space="preserve"> for </w:t>
      </w:r>
      <w:r>
        <w:rPr>
          <w:sz w:val="22"/>
          <w:szCs w:val="22"/>
        </w:rPr>
        <w:t xml:space="preserve">your </w:t>
      </w:r>
      <w:bookmarkStart w:id="0" w:name="_GoBack"/>
      <w:bookmarkEnd w:id="0"/>
      <w:r w:rsidR="00FD0337">
        <w:rPr>
          <w:sz w:val="22"/>
          <w:szCs w:val="22"/>
        </w:rPr>
        <w:t>reference.</w:t>
      </w:r>
    </w:p>
    <w:p w14:paraId="7729E6C1" w14:textId="01FCA363" w:rsidR="00B65739" w:rsidRPr="00B30C7B" w:rsidRDefault="00430973">
      <w:pPr>
        <w:pStyle w:val="Signature"/>
        <w:rPr>
          <w:sz w:val="22"/>
        </w:rPr>
      </w:pPr>
      <w:r>
        <w:rPr>
          <w:sz w:val="22"/>
        </w:rPr>
        <w:t>Sincerely</w:t>
      </w:r>
      <w:r w:rsidR="00A345DD">
        <w:rPr>
          <w:sz w:val="22"/>
        </w:rPr>
        <w:t>,</w:t>
      </w:r>
    </w:p>
    <w:p w14:paraId="33F8BDEF" w14:textId="76327198" w:rsidR="005C4041" w:rsidRPr="00B30C7B" w:rsidRDefault="00847966">
      <w:pPr>
        <w:pStyle w:val="Signature"/>
        <w:rPr>
          <w:sz w:val="22"/>
        </w:rPr>
      </w:pPr>
      <w:r w:rsidRPr="00B30C7B">
        <w:rPr>
          <w:sz w:val="22"/>
        </w:rPr>
        <w:fldChar w:fldCharType="begin"/>
      </w:r>
      <w:r w:rsidR="00E22B06" w:rsidRPr="00B30C7B">
        <w:rPr>
          <w:sz w:val="22"/>
        </w:rPr>
        <w:instrText xml:space="preserve"> PLACEHOLDER </w:instrText>
      </w:r>
      <w:r w:rsidRPr="00B30C7B">
        <w:rPr>
          <w:sz w:val="22"/>
        </w:rPr>
        <w:fldChar w:fldCharType="begin"/>
      </w:r>
      <w:r w:rsidR="00E22B06" w:rsidRPr="00B30C7B">
        <w:rPr>
          <w:sz w:val="22"/>
        </w:rPr>
        <w:instrText xml:space="preserve"> IF </w:instrText>
      </w:r>
      <w:r w:rsidR="00D4634C" w:rsidRPr="00B30C7B">
        <w:rPr>
          <w:sz w:val="22"/>
        </w:rPr>
        <w:fldChar w:fldCharType="begin"/>
      </w:r>
      <w:r w:rsidR="00D4634C" w:rsidRPr="00B30C7B">
        <w:rPr>
          <w:sz w:val="22"/>
        </w:rPr>
        <w:instrText xml:space="preserve"> USERNAME </w:instrText>
      </w:r>
      <w:r w:rsidR="00D4634C" w:rsidRPr="00B30C7B">
        <w:rPr>
          <w:sz w:val="22"/>
        </w:rPr>
        <w:fldChar w:fldCharType="separate"/>
      </w:r>
      <w:r w:rsidR="00B30C7B" w:rsidRPr="00B30C7B">
        <w:rPr>
          <w:noProof/>
          <w:sz w:val="22"/>
        </w:rPr>
        <w:instrText>Mathias Klippinge</w:instrText>
      </w:r>
      <w:r w:rsidR="00D4634C" w:rsidRPr="00B30C7B">
        <w:rPr>
          <w:noProof/>
          <w:sz w:val="22"/>
        </w:rPr>
        <w:fldChar w:fldCharType="end"/>
      </w:r>
      <w:r w:rsidR="00E22B06" w:rsidRPr="00B30C7B">
        <w:rPr>
          <w:sz w:val="22"/>
        </w:rPr>
        <w:instrText xml:space="preserve">="" "[Your Name]" </w:instrText>
      </w:r>
      <w:r w:rsidR="00D4634C" w:rsidRPr="00B30C7B">
        <w:rPr>
          <w:sz w:val="22"/>
        </w:rPr>
        <w:fldChar w:fldCharType="begin"/>
      </w:r>
      <w:r w:rsidR="00D4634C" w:rsidRPr="00B30C7B">
        <w:rPr>
          <w:sz w:val="22"/>
        </w:rPr>
        <w:instrText xml:space="preserve"> USERNAME </w:instrText>
      </w:r>
      <w:r w:rsidR="00D4634C" w:rsidRPr="00B30C7B">
        <w:rPr>
          <w:sz w:val="22"/>
        </w:rPr>
        <w:fldChar w:fldCharType="separate"/>
      </w:r>
      <w:r w:rsidR="00B30C7B" w:rsidRPr="00B30C7B">
        <w:rPr>
          <w:noProof/>
          <w:sz w:val="22"/>
        </w:rPr>
        <w:instrText>Mathias Klippinge</w:instrText>
      </w:r>
      <w:r w:rsidR="00D4634C" w:rsidRPr="00B30C7B">
        <w:rPr>
          <w:noProof/>
          <w:sz w:val="22"/>
        </w:rPr>
        <w:fldChar w:fldCharType="end"/>
      </w:r>
      <w:r w:rsidRPr="00B30C7B">
        <w:rPr>
          <w:sz w:val="22"/>
        </w:rPr>
        <w:fldChar w:fldCharType="separate"/>
      </w:r>
      <w:r w:rsidR="00B30C7B" w:rsidRPr="00B30C7B">
        <w:rPr>
          <w:noProof/>
          <w:sz w:val="22"/>
        </w:rPr>
        <w:instrText>Mathias Klippinge</w:instrText>
      </w:r>
      <w:r w:rsidRPr="00B30C7B">
        <w:rPr>
          <w:sz w:val="22"/>
        </w:rPr>
        <w:fldChar w:fldCharType="end"/>
      </w:r>
      <w:r w:rsidR="00E22B06" w:rsidRPr="00B30C7B">
        <w:rPr>
          <w:sz w:val="22"/>
        </w:rPr>
        <w:instrText xml:space="preserve"> \* MERGEFORMAT</w:instrText>
      </w:r>
      <w:r w:rsidRPr="00B30C7B">
        <w:rPr>
          <w:sz w:val="22"/>
        </w:rPr>
        <w:fldChar w:fldCharType="separate"/>
      </w:r>
      <w:r w:rsidR="00B30C7B" w:rsidRPr="00B30C7B">
        <w:rPr>
          <w:sz w:val="22"/>
        </w:rPr>
        <w:t>Mathias Klippinge</w:t>
      </w:r>
      <w:r w:rsidRPr="00B30C7B">
        <w:rPr>
          <w:sz w:val="22"/>
        </w:rPr>
        <w:fldChar w:fldCharType="end"/>
      </w:r>
      <w:r w:rsidR="00E22B06" w:rsidRPr="00B30C7B">
        <w:rPr>
          <w:sz w:val="22"/>
        </w:rPr>
        <w:t xml:space="preserve"> </w:t>
      </w:r>
    </w:p>
    <w:sectPr w:rsidR="005C4041" w:rsidRPr="00B30C7B" w:rsidSect="005C4041">
      <w:headerReference w:type="default" r:id="rId8"/>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A8C56" w14:textId="77777777" w:rsidR="00FD0337" w:rsidRDefault="00FD0337">
      <w:r>
        <w:separator/>
      </w:r>
    </w:p>
  </w:endnote>
  <w:endnote w:type="continuationSeparator" w:id="0">
    <w:p w14:paraId="0AE307A6" w14:textId="77777777" w:rsidR="00FD0337" w:rsidRDefault="00FD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B4DBE" w14:textId="77777777" w:rsidR="00FD0337" w:rsidRDefault="00FD0337">
      <w:r>
        <w:separator/>
      </w:r>
    </w:p>
  </w:footnote>
  <w:footnote w:type="continuationSeparator" w:id="0">
    <w:p w14:paraId="5AA911FD" w14:textId="77777777" w:rsidR="00FD0337" w:rsidRDefault="00FD03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FD0337" w14:paraId="2C044DC2" w14:textId="77777777">
      <w:trPr>
        <w:trHeight w:val="288"/>
      </w:trPr>
      <w:tc>
        <w:tcPr>
          <w:tcW w:w="1600" w:type="pct"/>
          <w:shd w:val="clear" w:color="auto" w:fill="663366" w:themeFill="accent1"/>
        </w:tcPr>
        <w:p w14:paraId="6DC6A80C" w14:textId="77777777" w:rsidR="00FD0337" w:rsidRDefault="00FD0337"/>
      </w:tc>
      <w:tc>
        <w:tcPr>
          <w:tcW w:w="100" w:type="pct"/>
        </w:tcPr>
        <w:p w14:paraId="7929D8E8" w14:textId="77777777" w:rsidR="00FD0337" w:rsidRDefault="00FD0337"/>
      </w:tc>
      <w:tc>
        <w:tcPr>
          <w:tcW w:w="1600" w:type="pct"/>
          <w:shd w:val="clear" w:color="auto" w:fill="999966" w:themeFill="accent4"/>
        </w:tcPr>
        <w:p w14:paraId="5573228F" w14:textId="77777777" w:rsidR="00FD0337" w:rsidRDefault="00FD0337"/>
      </w:tc>
      <w:tc>
        <w:tcPr>
          <w:tcW w:w="100" w:type="pct"/>
        </w:tcPr>
        <w:p w14:paraId="3D019F8A" w14:textId="77777777" w:rsidR="00FD0337" w:rsidRDefault="00FD0337"/>
      </w:tc>
      <w:tc>
        <w:tcPr>
          <w:tcW w:w="1600" w:type="pct"/>
          <w:shd w:val="clear" w:color="auto" w:fill="666699" w:themeFill="accent3"/>
        </w:tcPr>
        <w:p w14:paraId="025257F0" w14:textId="77777777" w:rsidR="00FD0337" w:rsidRDefault="00FD0337"/>
      </w:tc>
    </w:tr>
  </w:tbl>
  <w:p w14:paraId="3C27CE77" w14:textId="77777777" w:rsidR="00FD0337" w:rsidRDefault="00FD0337">
    <w:pPr>
      <w:pStyle w:val="Header"/>
    </w:pPr>
    <w:r>
      <w:fldChar w:fldCharType="begin"/>
    </w:r>
    <w:r>
      <w:instrText xml:space="preserve"> page </w:instrText>
    </w:r>
    <w:r>
      <w:fldChar w:fldCharType="separate"/>
    </w:r>
    <w:r w:rsidR="00BC310D">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1B61E" w14:textId="77777777" w:rsidR="00FD0337" w:rsidRDefault="00FD0337">
    <w:pPr>
      <w:pStyle w:val="Header-Left"/>
    </w:pPr>
    <w:r>
      <w:rPr>
        <w:rStyle w:val="Plus"/>
      </w:rPr>
      <w:t>+</w:t>
    </w:r>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FD0337" w14:paraId="71E8CB4A" w14:textId="77777777">
      <w:trPr>
        <w:trHeight w:val="288"/>
      </w:trPr>
      <w:tc>
        <w:tcPr>
          <w:tcW w:w="1600" w:type="pct"/>
          <w:shd w:val="clear" w:color="auto" w:fill="663366" w:themeFill="accent1"/>
        </w:tcPr>
        <w:p w14:paraId="4C646CC6" w14:textId="77777777" w:rsidR="00FD0337" w:rsidRDefault="00FD0337"/>
      </w:tc>
      <w:tc>
        <w:tcPr>
          <w:tcW w:w="100" w:type="pct"/>
        </w:tcPr>
        <w:p w14:paraId="43ADB388" w14:textId="77777777" w:rsidR="00FD0337" w:rsidRDefault="00FD0337"/>
      </w:tc>
      <w:tc>
        <w:tcPr>
          <w:tcW w:w="1600" w:type="pct"/>
          <w:shd w:val="clear" w:color="auto" w:fill="999966" w:themeFill="accent4"/>
        </w:tcPr>
        <w:p w14:paraId="79CD4CCF" w14:textId="77777777" w:rsidR="00FD0337" w:rsidRDefault="00FD0337"/>
      </w:tc>
      <w:tc>
        <w:tcPr>
          <w:tcW w:w="100" w:type="pct"/>
        </w:tcPr>
        <w:p w14:paraId="54088A53" w14:textId="77777777" w:rsidR="00FD0337" w:rsidRDefault="00FD0337"/>
      </w:tc>
      <w:tc>
        <w:tcPr>
          <w:tcW w:w="1600" w:type="pct"/>
          <w:shd w:val="clear" w:color="auto" w:fill="666699" w:themeFill="accent3"/>
        </w:tcPr>
        <w:p w14:paraId="66AF65FF" w14:textId="77777777" w:rsidR="00FD0337" w:rsidRDefault="00FD0337"/>
      </w:tc>
    </w:tr>
  </w:tbl>
  <w:p w14:paraId="0ACBC60E" w14:textId="77777777" w:rsidR="00FD0337" w:rsidRDefault="00FD0337">
    <w:pPr>
      <w:pStyle w:val="Header"/>
    </w:pPr>
  </w:p>
  <w:tbl>
    <w:tblPr>
      <w:tblStyle w:val="HostTable-Borderless"/>
      <w:tblW w:w="0" w:type="auto"/>
      <w:tblLook w:val="04A0" w:firstRow="1" w:lastRow="0" w:firstColumn="1" w:lastColumn="0" w:noHBand="0" w:noVBand="1"/>
    </w:tblPr>
    <w:tblGrid>
      <w:gridCol w:w="5467"/>
      <w:gridCol w:w="5333"/>
    </w:tblGrid>
    <w:tr w:rsidR="00FD0337" w14:paraId="7406F887" w14:textId="77777777">
      <w:tc>
        <w:tcPr>
          <w:tcW w:w="5508" w:type="dxa"/>
        </w:tcPr>
        <w:p w14:paraId="4679B76A" w14:textId="77777777" w:rsidR="00FD0337" w:rsidRDefault="00FD0337" w:rsidP="00B30C7B">
          <w:pPr>
            <w:pStyle w:val="Heading2"/>
            <w:ind w:right="-199"/>
          </w:pPr>
          <w:r>
            <w:t>Name: Mathias Klippinge</w:t>
          </w:r>
          <w:r>
            <w:br/>
            <w:t>E-Mail: mathias.klippinge@gmail.com</w:t>
          </w:r>
          <w:r>
            <w:br/>
            <w:t>Phone: 0739 858888</w:t>
          </w:r>
          <w:r>
            <w:br/>
            <w:t xml:space="preserve">Github: </w:t>
          </w:r>
          <w:r w:rsidRPr="00B30C7B">
            <w:t>https://github.com/parazyte/pilot</w:t>
          </w:r>
        </w:p>
      </w:tc>
      <w:tc>
        <w:tcPr>
          <w:tcW w:w="5508" w:type="dxa"/>
        </w:tcPr>
        <w:p w14:paraId="467E3D6A" w14:textId="77777777" w:rsidR="00FD0337" w:rsidRDefault="00FD0337">
          <w:pPr>
            <w:pStyle w:val="Header-Right"/>
          </w:pPr>
        </w:p>
      </w:tc>
    </w:tr>
  </w:tbl>
  <w:p w14:paraId="4A7937E5" w14:textId="77777777" w:rsidR="00FD0337" w:rsidRDefault="00FD03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1E5038"/>
    <w:multiLevelType w:val="hybridMultilevel"/>
    <w:tmpl w:val="81703D80"/>
    <w:lvl w:ilvl="0" w:tplc="6840FF8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10FF7"/>
    <w:multiLevelType w:val="hybridMultilevel"/>
    <w:tmpl w:val="46AC90AC"/>
    <w:lvl w:ilvl="0" w:tplc="C6E4C45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657C8"/>
    <w:multiLevelType w:val="hybridMultilevel"/>
    <w:tmpl w:val="E7C2A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F46DB"/>
    <w:multiLevelType w:val="hybridMultilevel"/>
    <w:tmpl w:val="56042E0E"/>
    <w:lvl w:ilvl="0" w:tplc="CD6A030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3703C"/>
    <w:multiLevelType w:val="hybridMultilevel"/>
    <w:tmpl w:val="7888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226208"/>
    <w:multiLevelType w:val="hybridMultilevel"/>
    <w:tmpl w:val="13308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BB5707"/>
    <w:multiLevelType w:val="hybridMultilevel"/>
    <w:tmpl w:val="B2E6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AD6660"/>
    <w:multiLevelType w:val="hybridMultilevel"/>
    <w:tmpl w:val="89C011A4"/>
    <w:lvl w:ilvl="0" w:tplc="2702E11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4"/>
  </w:num>
  <w:num w:numId="14">
    <w:abstractNumId w:val="11"/>
  </w:num>
  <w:num w:numId="15">
    <w:abstractNumId w:val="17"/>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ocumentType w:val="letter"/>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30C7B"/>
    <w:rsid w:val="00023FF7"/>
    <w:rsid w:val="000A6AD3"/>
    <w:rsid w:val="000D0BD7"/>
    <w:rsid w:val="00180FFE"/>
    <w:rsid w:val="0020150D"/>
    <w:rsid w:val="002F33AF"/>
    <w:rsid w:val="00304C11"/>
    <w:rsid w:val="00315D90"/>
    <w:rsid w:val="00372437"/>
    <w:rsid w:val="004042D0"/>
    <w:rsid w:val="00430973"/>
    <w:rsid w:val="00501902"/>
    <w:rsid w:val="00556938"/>
    <w:rsid w:val="005B58AC"/>
    <w:rsid w:val="005C4041"/>
    <w:rsid w:val="005D74AA"/>
    <w:rsid w:val="006E0FB0"/>
    <w:rsid w:val="00717672"/>
    <w:rsid w:val="008043F5"/>
    <w:rsid w:val="00805B69"/>
    <w:rsid w:val="00847966"/>
    <w:rsid w:val="00874430"/>
    <w:rsid w:val="008C6024"/>
    <w:rsid w:val="008E5B58"/>
    <w:rsid w:val="00910AB1"/>
    <w:rsid w:val="009E36F4"/>
    <w:rsid w:val="00A345DD"/>
    <w:rsid w:val="00A5729B"/>
    <w:rsid w:val="00AF2447"/>
    <w:rsid w:val="00B30C7B"/>
    <w:rsid w:val="00B65739"/>
    <w:rsid w:val="00BC310D"/>
    <w:rsid w:val="00CA17DE"/>
    <w:rsid w:val="00CA5522"/>
    <w:rsid w:val="00CC043B"/>
    <w:rsid w:val="00D4634C"/>
    <w:rsid w:val="00D9453E"/>
    <w:rsid w:val="00E22B06"/>
    <w:rsid w:val="00E6228A"/>
    <w:rsid w:val="00FD0337"/>
    <w:rsid w:val="00FF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5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Advantage%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847DC2A6B52D4E8743B8C1B4351319"/>
        <w:category>
          <w:name w:val="General"/>
          <w:gallery w:val="placeholder"/>
        </w:category>
        <w:types>
          <w:type w:val="bbPlcHdr"/>
        </w:types>
        <w:behaviors>
          <w:behavior w:val="content"/>
        </w:behaviors>
        <w:guid w:val="{1094C618-BF04-1E44-AE39-6C457AE7255B}"/>
      </w:docPartPr>
      <w:docPartBody>
        <w:p w:rsidR="00874DD4" w:rsidRDefault="00874DD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74DD4" w:rsidRDefault="00874DD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874DD4">
          <w:pPr>
            <w:pStyle w:val="C8847DC2A6B52D4E8743B8C1B4351319"/>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Rockwell">
    <w:panose1 w:val="020606030202050204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C8847DC2A6B52D4E8743B8C1B4351319">
    <w:name w:val="C8847DC2A6B52D4E8743B8C1B43513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eastAsia="en-US"/>
    </w:rPr>
  </w:style>
  <w:style w:type="paragraph" w:customStyle="1" w:styleId="C8847DC2A6B52D4E8743B8C1B4351319">
    <w:name w:val="C8847DC2A6B52D4E8743B8C1B4351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targetScreenSz w:val="1600x1200"/>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Advantage Letter.dotx</Template>
  <TotalTime>11</TotalTime>
  <Pages>3</Pages>
  <Words>812</Words>
  <Characters>4631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Klippinge</dc:creator>
  <cp:keywords/>
  <dc:description/>
  <cp:lastModifiedBy>Mathias Klippinge</cp:lastModifiedBy>
  <cp:revision>5</cp:revision>
  <cp:lastPrinted>2014-01-20T20:56:00Z</cp:lastPrinted>
  <dcterms:created xsi:type="dcterms:W3CDTF">2014-01-20T20:56:00Z</dcterms:created>
  <dcterms:modified xsi:type="dcterms:W3CDTF">2014-01-20T21:09:00Z</dcterms:modified>
  <cp:category/>
</cp:coreProperties>
</file>